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AD" w:rsidRDefault="00D348D4" w:rsidP="00D348D4">
      <w:pPr>
        <w:pStyle w:val="Nzev"/>
        <w:rPr>
          <w:u w:val="single"/>
        </w:rPr>
      </w:pPr>
      <w:r w:rsidRPr="00D348D4">
        <w:rPr>
          <w:u w:val="single"/>
        </w:rPr>
        <w:t>SKUPINA 6  - hodnocení</w:t>
      </w:r>
    </w:p>
    <w:p w:rsidR="00B377E3" w:rsidRDefault="00B377E3" w:rsidP="00B377E3"/>
    <w:p w:rsidR="00B377E3" w:rsidRPr="00B377E3" w:rsidRDefault="00B377E3" w:rsidP="00B377E3">
      <w:r>
        <w:t xml:space="preserve">V uplynulém týdnu proběhl test druhého týmu – „Skupina 6“. Jelikož tento tým měl stejné zadání práce jako náš tým, je poměrně složité jejich práci hodnotit, jelikož jsou obě práci dost </w:t>
      </w:r>
      <w:r w:rsidR="00032E1A">
        <w:t>podobné, ale musíme několik bodů zmínit.</w:t>
      </w:r>
    </w:p>
    <w:p w:rsidR="00D348D4" w:rsidRDefault="00D348D4" w:rsidP="00D348D4"/>
    <w:p w:rsidR="00D348D4" w:rsidRDefault="00B377E3" w:rsidP="00D348D4">
      <w:pPr>
        <w:rPr>
          <w:sz w:val="24"/>
        </w:rPr>
      </w:pPr>
      <w:r>
        <w:rPr>
          <w:sz w:val="24"/>
        </w:rPr>
        <w:t>KLADY:</w:t>
      </w:r>
    </w:p>
    <w:p w:rsidR="00B377E3" w:rsidRDefault="00B377E3" w:rsidP="00B377E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Hezký design</w:t>
      </w:r>
    </w:p>
    <w:p w:rsidR="00B377E3" w:rsidRDefault="00B377E3" w:rsidP="00B377E3">
      <w:pPr>
        <w:pStyle w:val="Odstavecseseznamem"/>
        <w:rPr>
          <w:sz w:val="24"/>
        </w:rPr>
      </w:pPr>
    </w:p>
    <w:p w:rsidR="00B377E3" w:rsidRDefault="00B377E3" w:rsidP="00B377E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Intuitivní ovládání</w:t>
      </w:r>
    </w:p>
    <w:p w:rsidR="00B377E3" w:rsidRPr="00B377E3" w:rsidRDefault="00B377E3" w:rsidP="00B377E3">
      <w:pPr>
        <w:pStyle w:val="Odstavecseseznamem"/>
        <w:rPr>
          <w:sz w:val="24"/>
        </w:rPr>
      </w:pPr>
    </w:p>
    <w:p w:rsidR="00B377E3" w:rsidRDefault="00B377E3" w:rsidP="00B377E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Jednoduché</w:t>
      </w:r>
    </w:p>
    <w:p w:rsidR="00B377E3" w:rsidRPr="00B377E3" w:rsidRDefault="00B377E3" w:rsidP="00B377E3">
      <w:pPr>
        <w:pStyle w:val="Odstavecseseznamem"/>
        <w:rPr>
          <w:sz w:val="24"/>
        </w:rPr>
      </w:pPr>
    </w:p>
    <w:p w:rsidR="00B377E3" w:rsidRDefault="00B377E3" w:rsidP="00B377E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Přehledné</w:t>
      </w:r>
    </w:p>
    <w:p w:rsidR="00032E1A" w:rsidRPr="00032E1A" w:rsidRDefault="00032E1A" w:rsidP="00032E1A">
      <w:pPr>
        <w:pStyle w:val="Odstavecseseznamem"/>
        <w:rPr>
          <w:sz w:val="24"/>
        </w:rPr>
      </w:pPr>
    </w:p>
    <w:p w:rsidR="00032E1A" w:rsidRDefault="00032E1A" w:rsidP="00B377E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Správná funkčnost*</w:t>
      </w:r>
    </w:p>
    <w:p w:rsidR="00032E1A" w:rsidRPr="00032E1A" w:rsidRDefault="00032E1A" w:rsidP="00032E1A">
      <w:pPr>
        <w:pStyle w:val="Odstavecseseznamem"/>
        <w:rPr>
          <w:sz w:val="24"/>
        </w:rPr>
      </w:pPr>
    </w:p>
    <w:p w:rsidR="00032E1A" w:rsidRDefault="00032E1A" w:rsidP="00032E1A">
      <w:pPr>
        <w:rPr>
          <w:sz w:val="24"/>
        </w:rPr>
      </w:pPr>
    </w:p>
    <w:p w:rsidR="00032E1A" w:rsidRDefault="00032E1A" w:rsidP="00032E1A">
      <w:pPr>
        <w:rPr>
          <w:sz w:val="24"/>
        </w:rPr>
      </w:pPr>
      <w:r>
        <w:rPr>
          <w:sz w:val="24"/>
        </w:rPr>
        <w:t>ZÁPORY:</w:t>
      </w:r>
    </w:p>
    <w:p w:rsidR="00032E1A" w:rsidRDefault="00032E1A" w:rsidP="00032E1A">
      <w:pPr>
        <w:rPr>
          <w:sz w:val="24"/>
        </w:rPr>
      </w:pPr>
    </w:p>
    <w:p w:rsidR="00032E1A" w:rsidRDefault="00032E1A" w:rsidP="00032E1A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Při přidávání uživatele – neošetření zadání emailové adresy (</w:t>
      </w:r>
      <w:proofErr w:type="spellStart"/>
      <w:r w:rsidRPr="00032E1A">
        <w:rPr>
          <w:sz w:val="24"/>
        </w:rPr>
        <w:t>Swift_RfcComplianceException</w:t>
      </w:r>
      <w:proofErr w:type="spellEnd"/>
      <w:r>
        <w:rPr>
          <w:sz w:val="24"/>
        </w:rPr>
        <w:t>)</w:t>
      </w:r>
    </w:p>
    <w:p w:rsidR="00032E1A" w:rsidRDefault="00032E1A" w:rsidP="00032E1A">
      <w:pPr>
        <w:pStyle w:val="Odstavecseseznamem"/>
        <w:rPr>
          <w:sz w:val="24"/>
        </w:rPr>
      </w:pPr>
    </w:p>
    <w:p w:rsidR="00032E1A" w:rsidRDefault="00032E1A" w:rsidP="00032E1A">
      <w:pPr>
        <w:pStyle w:val="Odstavecseseznamem"/>
        <w:rPr>
          <w:sz w:val="24"/>
        </w:rPr>
      </w:pPr>
    </w:p>
    <w:p w:rsidR="00032E1A" w:rsidRDefault="00032E1A" w:rsidP="00032E1A">
      <w:pPr>
        <w:rPr>
          <w:sz w:val="24"/>
        </w:rPr>
      </w:pPr>
      <w:r>
        <w:rPr>
          <w:sz w:val="24"/>
        </w:rPr>
        <w:t xml:space="preserve">Při testování nám přišlo ovládání velmi intuitivní a hezky provedené, což bychom chtěli vypíchnout. Také se nám moc líbili propracované detaily (rozbalovací roletky apod.) </w:t>
      </w:r>
    </w:p>
    <w:p w:rsidR="00032E1A" w:rsidRDefault="00032E1A" w:rsidP="00032E1A">
      <w:pPr>
        <w:rPr>
          <w:sz w:val="24"/>
        </w:rPr>
      </w:pPr>
      <w:r>
        <w:rPr>
          <w:sz w:val="24"/>
        </w:rPr>
        <w:t xml:space="preserve">Závěrem tedy práci hodnotíme jako velmi zdařilou a povedenou a líbí se nám. Jednoduchý design práci doplňuje a zbytečně nepřeplácává, což se nám zdá u takové to práce docela podstatné což také oceňujeme. Přeci jenom „klasika“ je „klasika“ a uchvacovat </w:t>
      </w:r>
      <w:r w:rsidR="002700BF">
        <w:rPr>
          <w:sz w:val="24"/>
        </w:rPr>
        <w:t>přeplácaným designem tu není potřeba. Za což tedy přidáváme další body.</w:t>
      </w:r>
    </w:p>
    <w:p w:rsidR="002700BF" w:rsidRPr="00032E1A" w:rsidRDefault="002700BF" w:rsidP="00032E1A">
      <w:pPr>
        <w:rPr>
          <w:sz w:val="24"/>
        </w:rPr>
      </w:pPr>
      <w:r>
        <w:rPr>
          <w:sz w:val="24"/>
        </w:rPr>
        <w:t>Skupina 6 tedy podle nás splnila zadání na výbornou a jejich práce nás mile překvapila.</w:t>
      </w:r>
      <w:bookmarkStart w:id="0" w:name="_GoBack"/>
      <w:bookmarkEnd w:id="0"/>
    </w:p>
    <w:p w:rsidR="00B377E3" w:rsidRPr="00B377E3" w:rsidRDefault="00B377E3" w:rsidP="00B377E3">
      <w:pPr>
        <w:pStyle w:val="Odstavecseseznamem"/>
        <w:rPr>
          <w:sz w:val="24"/>
        </w:rPr>
      </w:pPr>
    </w:p>
    <w:p w:rsidR="00B377E3" w:rsidRDefault="00B377E3" w:rsidP="00B377E3">
      <w:pPr>
        <w:pStyle w:val="Odstavecseseznamem"/>
        <w:rPr>
          <w:sz w:val="24"/>
        </w:rPr>
      </w:pPr>
    </w:p>
    <w:p w:rsidR="00B377E3" w:rsidRDefault="00B377E3" w:rsidP="00B377E3">
      <w:pPr>
        <w:pStyle w:val="Odstavecseseznamem"/>
        <w:rPr>
          <w:sz w:val="24"/>
        </w:rPr>
      </w:pPr>
    </w:p>
    <w:p w:rsidR="00B377E3" w:rsidRPr="00B377E3" w:rsidRDefault="00B377E3" w:rsidP="00B377E3">
      <w:pPr>
        <w:pStyle w:val="Odstavecseseznamem"/>
        <w:rPr>
          <w:sz w:val="24"/>
        </w:rPr>
      </w:pPr>
    </w:p>
    <w:sectPr w:rsidR="00B377E3" w:rsidRPr="00B37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5318"/>
    <w:multiLevelType w:val="hybridMultilevel"/>
    <w:tmpl w:val="EAB2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4ECA"/>
    <w:multiLevelType w:val="hybridMultilevel"/>
    <w:tmpl w:val="BA666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D4"/>
    <w:rsid w:val="00032E1A"/>
    <w:rsid w:val="001729AD"/>
    <w:rsid w:val="002700BF"/>
    <w:rsid w:val="00B377E3"/>
    <w:rsid w:val="00D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383B"/>
  <w15:chartTrackingRefBased/>
  <w15:docId w15:val="{18CAFD76-CA1F-4EB5-9926-E6179807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4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4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34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3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B81D78A0</Template>
  <TotalTime>34</TotalTime>
  <Pages>1</Pages>
  <Words>148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Partl</dc:creator>
  <cp:keywords/>
  <dc:description/>
  <cp:lastModifiedBy>Ondřej Partl</cp:lastModifiedBy>
  <cp:revision>1</cp:revision>
  <dcterms:created xsi:type="dcterms:W3CDTF">2017-12-18T11:06:00Z</dcterms:created>
  <dcterms:modified xsi:type="dcterms:W3CDTF">2017-12-18T11:40:00Z</dcterms:modified>
</cp:coreProperties>
</file>