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64A" w:rsidRDefault="0037164A" w:rsidP="0037164A">
      <w:pPr>
        <w:pStyle w:val="Nzev"/>
        <w:jc w:val="center"/>
      </w:pPr>
      <w:r>
        <w:t>VYSOKÁ ŠKOLA POLYTECHNICKÁ JIHLAVA</w:t>
      </w:r>
    </w:p>
    <w:p w:rsidR="0037164A" w:rsidRDefault="0037164A" w:rsidP="0037164A">
      <w:pPr>
        <w:pStyle w:val="Nzev"/>
        <w:jc w:val="center"/>
      </w:pPr>
    </w:p>
    <w:p w:rsidR="0037164A" w:rsidRDefault="0037164A" w:rsidP="0037164A">
      <w:pPr>
        <w:pStyle w:val="Nzev"/>
        <w:jc w:val="center"/>
      </w:pPr>
    </w:p>
    <w:p w:rsidR="0037164A" w:rsidRDefault="0037164A" w:rsidP="0037164A">
      <w:pPr>
        <w:pStyle w:val="Nzev"/>
        <w:jc w:val="center"/>
      </w:pPr>
    </w:p>
    <w:p w:rsidR="0037164A" w:rsidRDefault="0037164A" w:rsidP="0037164A">
      <w:pPr>
        <w:pStyle w:val="Nzev"/>
        <w:jc w:val="center"/>
      </w:pPr>
    </w:p>
    <w:p w:rsidR="0037164A" w:rsidRDefault="00193DB7" w:rsidP="0037164A">
      <w:r w:rsidRPr="00193DB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drawing>
          <wp:inline distT="0" distB="0" distL="0" distR="0" wp14:anchorId="6DB42405" wp14:editId="32D6CD5A">
            <wp:extent cx="5449033" cy="1057103"/>
            <wp:effectExtent l="0" t="0" r="0" b="0"/>
            <wp:docPr id="7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33" cy="105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4A" w:rsidRDefault="0037164A" w:rsidP="0037164A"/>
    <w:p w:rsidR="0037164A" w:rsidRPr="0037164A" w:rsidRDefault="0037164A" w:rsidP="0037164A"/>
    <w:p w:rsidR="0037164A" w:rsidRDefault="0037164A" w:rsidP="0037164A">
      <w:pPr>
        <w:pStyle w:val="Nzev"/>
        <w:jc w:val="center"/>
      </w:pPr>
      <w:r>
        <w:t>Aplikace pro správu časopisu LOGOS POLYTECHNIKOS</w:t>
      </w:r>
    </w:p>
    <w:p w:rsidR="0037164A" w:rsidRDefault="0037164A" w:rsidP="0037164A">
      <w:pPr>
        <w:pStyle w:val="Nzev"/>
        <w:jc w:val="center"/>
      </w:pPr>
    </w:p>
    <w:p w:rsidR="0037164A" w:rsidRDefault="0037164A" w:rsidP="0037164A">
      <w:pPr>
        <w:pStyle w:val="Nzev"/>
        <w:jc w:val="center"/>
      </w:pPr>
      <w:r>
        <w:t>UŽIVATELSKÁ PŘÍRUČKA</w:t>
      </w:r>
    </w:p>
    <w:p w:rsidR="0037164A" w:rsidRDefault="0037164A" w:rsidP="0037164A"/>
    <w:p w:rsidR="0037164A" w:rsidRPr="0037164A" w:rsidRDefault="0037164A" w:rsidP="0037164A"/>
    <w:p w:rsidR="00EB670C" w:rsidRDefault="00EB670C"/>
    <w:p w:rsidR="0037164A" w:rsidRDefault="0037164A"/>
    <w:p w:rsidR="0037164A" w:rsidRDefault="0037164A"/>
    <w:p w:rsidR="0037164A" w:rsidRDefault="0037164A"/>
    <w:p w:rsidR="0037164A" w:rsidRDefault="0037164A">
      <w:r>
        <w:t>Vytvořili:</w:t>
      </w:r>
      <w:r>
        <w:tab/>
        <w:t>Kateřina Fialová</w:t>
      </w:r>
    </w:p>
    <w:p w:rsidR="0037164A" w:rsidRDefault="0037164A">
      <w:r>
        <w:tab/>
      </w:r>
      <w:r>
        <w:tab/>
        <w:t>Jiří Zelenka</w:t>
      </w:r>
    </w:p>
    <w:p w:rsidR="0037164A" w:rsidRDefault="0037164A">
      <w:r>
        <w:tab/>
      </w:r>
      <w:r>
        <w:tab/>
        <w:t xml:space="preserve">Ondřej </w:t>
      </w:r>
      <w:proofErr w:type="spellStart"/>
      <w:r>
        <w:t>Partl</w:t>
      </w:r>
      <w:proofErr w:type="spellEnd"/>
      <w:r>
        <w:tab/>
      </w:r>
    </w:p>
    <w:p w:rsidR="0037164A" w:rsidRDefault="0037164A">
      <w:r>
        <w:tab/>
      </w:r>
      <w:r>
        <w:tab/>
        <w:t>Daniel Doskočil</w:t>
      </w:r>
    </w:p>
    <w:p w:rsidR="0037164A" w:rsidRDefault="0037164A">
      <w:r>
        <w:lastRenderedPageBreak/>
        <w:tab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474182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164A" w:rsidRPr="0037164A" w:rsidRDefault="0037164A">
          <w:pPr>
            <w:pStyle w:val="Nadpisobsahu"/>
          </w:pPr>
          <w:r w:rsidRPr="0037164A">
            <w:t>Obsah</w:t>
          </w:r>
        </w:p>
        <w:p w:rsidR="00193DB7" w:rsidRDefault="0037164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66436" w:history="1">
            <w:r w:rsidR="00193DB7" w:rsidRPr="00B72192">
              <w:rPr>
                <w:rStyle w:val="Hypertextovodkaz"/>
                <w:noProof/>
              </w:rPr>
              <w:t>1.</w:t>
            </w:r>
            <w:r w:rsidR="00193DB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193DB7" w:rsidRPr="00B72192">
              <w:rPr>
                <w:rStyle w:val="Hypertextovodkaz"/>
                <w:noProof/>
              </w:rPr>
              <w:t>Aktéři v systému</w:t>
            </w:r>
            <w:r w:rsidR="00193DB7">
              <w:rPr>
                <w:noProof/>
                <w:webHidden/>
              </w:rPr>
              <w:tab/>
            </w:r>
            <w:r w:rsidR="00193DB7">
              <w:rPr>
                <w:noProof/>
                <w:webHidden/>
              </w:rPr>
              <w:fldChar w:fldCharType="begin"/>
            </w:r>
            <w:r w:rsidR="00193DB7">
              <w:rPr>
                <w:noProof/>
                <w:webHidden/>
              </w:rPr>
              <w:instrText xml:space="preserve"> PAGEREF _Toc501366436 \h </w:instrText>
            </w:r>
            <w:r w:rsidR="00193DB7">
              <w:rPr>
                <w:noProof/>
                <w:webHidden/>
              </w:rPr>
            </w:r>
            <w:r w:rsidR="00193DB7">
              <w:rPr>
                <w:noProof/>
                <w:webHidden/>
              </w:rPr>
              <w:fldChar w:fldCharType="separate"/>
            </w:r>
            <w:r w:rsidR="00193DB7">
              <w:rPr>
                <w:noProof/>
                <w:webHidden/>
              </w:rPr>
              <w:t>3</w:t>
            </w:r>
            <w:r w:rsidR="00193DB7">
              <w:rPr>
                <w:noProof/>
                <w:webHidden/>
              </w:rPr>
              <w:fldChar w:fldCharType="end"/>
            </w:r>
          </w:hyperlink>
        </w:p>
        <w:p w:rsidR="00193DB7" w:rsidRDefault="00193DB7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501366437" w:history="1">
            <w:r w:rsidRPr="00B72192">
              <w:rPr>
                <w:rStyle w:val="Hypertextovodkaz"/>
                <w:noProof/>
              </w:rPr>
              <w:t>3.1.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B72192">
              <w:rPr>
                <w:rStyle w:val="Hypertextovodkaz"/>
                <w:noProof/>
              </w:rPr>
              <w:t>Administrátor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_Toc501366437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DB7" w:rsidRDefault="00193DB7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501366438" w:history="1">
            <w:r w:rsidRPr="00B72192">
              <w:rPr>
                <w:rStyle w:val="Hypertextovodkaz"/>
                <w:noProof/>
              </w:rPr>
              <w:t>3.2.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B72192">
              <w:rPr>
                <w:rStyle w:val="Hypertextovodkaz"/>
                <w:noProof/>
              </w:rPr>
              <w:t>Recenzent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_Toc501366438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DB7" w:rsidRDefault="00193DB7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501366439" w:history="1">
            <w:r w:rsidRPr="00B72192">
              <w:rPr>
                <w:rStyle w:val="Hypertextovodkaz"/>
                <w:noProof/>
              </w:rPr>
              <w:t>3.3.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B72192">
              <w:rPr>
                <w:rStyle w:val="Hypertextovodkaz"/>
                <w:noProof/>
              </w:rPr>
              <w:t>Redaktor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_Toc501366439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DB7" w:rsidRDefault="00193DB7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501366440" w:history="1">
            <w:r w:rsidRPr="00B72192">
              <w:rPr>
                <w:rStyle w:val="Hypertextovodkaz"/>
                <w:noProof/>
              </w:rPr>
              <w:t>3.4.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B72192">
              <w:rPr>
                <w:rStyle w:val="Hypertextovodkaz"/>
                <w:noProof/>
              </w:rPr>
              <w:t>Autor článku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_Toc501366440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DB7" w:rsidRDefault="00193DB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501366441" w:history="1">
            <w:r w:rsidRPr="00B72192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B72192">
              <w:rPr>
                <w:rStyle w:val="Hypertextovodkaz"/>
                <w:noProof/>
              </w:rPr>
              <w:t>Administrátor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_Toc501366441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DB7" w:rsidRDefault="00193DB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501366442" w:history="1">
            <w:r w:rsidRPr="00B72192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B72192">
              <w:rPr>
                <w:rStyle w:val="Hypertextovodkaz"/>
                <w:noProof/>
              </w:rPr>
              <w:t>Recenzent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_Toc501366442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DB7" w:rsidRDefault="00193DB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501366443" w:history="1">
            <w:r w:rsidRPr="00B72192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B72192">
              <w:rPr>
                <w:rStyle w:val="Hypertextovodkaz"/>
                <w:noProof/>
              </w:rPr>
              <w:t>Redaktor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_Toc501366443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DB7" w:rsidRDefault="00193DB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501366444" w:history="1">
            <w:r w:rsidRPr="00B72192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B72192">
              <w:rPr>
                <w:rStyle w:val="Hypertextovodkaz"/>
                <w:noProof/>
              </w:rPr>
              <w:t>Autor článku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_Toc501366444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64A" w:rsidRDefault="0037164A">
          <w:r>
            <w:rPr>
              <w:b/>
              <w:bCs/>
            </w:rPr>
            <w:fldChar w:fldCharType="end"/>
          </w:r>
        </w:p>
      </w:sdtContent>
    </w:sdt>
    <w:p w:rsidR="0037164A" w:rsidRDefault="0037164A">
      <w:r>
        <w:br w:type="page"/>
      </w:r>
      <w:bookmarkStart w:id="0" w:name="_GoBack"/>
      <w:bookmarkEnd w:id="0"/>
    </w:p>
    <w:p w:rsidR="0037164A" w:rsidRDefault="0037164A" w:rsidP="0037164A">
      <w:pPr>
        <w:pStyle w:val="Nadpis1"/>
        <w:numPr>
          <w:ilvl w:val="0"/>
          <w:numId w:val="1"/>
        </w:numPr>
      </w:pPr>
      <w:bookmarkStart w:id="1" w:name="_Toc501366436"/>
      <w:r>
        <w:lastRenderedPageBreak/>
        <w:t>Aktéři v systému</w:t>
      </w:r>
      <w:bookmarkEnd w:id="1"/>
    </w:p>
    <w:p w:rsidR="0037164A" w:rsidRDefault="0037164A" w:rsidP="0037164A">
      <w:pPr>
        <w:pStyle w:val="Nadpis2"/>
        <w:numPr>
          <w:ilvl w:val="1"/>
          <w:numId w:val="1"/>
        </w:numPr>
      </w:pPr>
      <w:bookmarkStart w:id="2" w:name="_Toc501366437"/>
      <w:r>
        <w:t>Administrátor</w:t>
      </w:r>
      <w:bookmarkEnd w:id="2"/>
    </w:p>
    <w:p w:rsidR="0037164A" w:rsidRDefault="005B656D" w:rsidP="005B656D">
      <w:pPr>
        <w:pStyle w:val="Nadpis2"/>
        <w:numPr>
          <w:ilvl w:val="1"/>
          <w:numId w:val="1"/>
        </w:numPr>
      </w:pPr>
      <w:bookmarkStart w:id="3" w:name="_Toc501366438"/>
      <w:r>
        <w:t>Recenzent</w:t>
      </w:r>
      <w:bookmarkEnd w:id="3"/>
    </w:p>
    <w:p w:rsidR="005B656D" w:rsidRDefault="005B656D" w:rsidP="005B656D">
      <w:pPr>
        <w:pStyle w:val="Nadpis2"/>
        <w:numPr>
          <w:ilvl w:val="1"/>
          <w:numId w:val="1"/>
        </w:numPr>
      </w:pPr>
      <w:bookmarkStart w:id="4" w:name="_Toc501366439"/>
      <w:r>
        <w:t>Redaktor</w:t>
      </w:r>
      <w:bookmarkEnd w:id="4"/>
    </w:p>
    <w:p w:rsidR="005B656D" w:rsidRDefault="007A1330" w:rsidP="005B656D">
      <w:pPr>
        <w:pStyle w:val="Nadpis2"/>
        <w:numPr>
          <w:ilvl w:val="1"/>
          <w:numId w:val="1"/>
        </w:numPr>
      </w:pPr>
      <w:bookmarkStart w:id="5" w:name="_Toc501366440"/>
      <w:r>
        <w:t>Autor článku</w:t>
      </w:r>
      <w:bookmarkEnd w:id="5"/>
    </w:p>
    <w:p w:rsidR="005B656D" w:rsidRDefault="005B656D" w:rsidP="005B656D">
      <w:pPr>
        <w:pStyle w:val="Nadpis1"/>
        <w:numPr>
          <w:ilvl w:val="0"/>
          <w:numId w:val="1"/>
        </w:numPr>
      </w:pPr>
      <w:bookmarkStart w:id="6" w:name="_Toc501366441"/>
      <w:r>
        <w:t>Administrátor</w:t>
      </w:r>
      <w:bookmarkEnd w:id="6"/>
    </w:p>
    <w:p w:rsidR="005B656D" w:rsidRDefault="005B656D" w:rsidP="005B656D">
      <w:r>
        <w:t xml:space="preserve">Uživatel typu administrátor má přístup ke všem </w:t>
      </w:r>
      <w:r w:rsidR="00461354">
        <w:t xml:space="preserve">funkcionalitám systému: přidání uživatel, </w:t>
      </w:r>
      <w:r w:rsidR="00390C61">
        <w:t>správu uživatelů, nastavení emailů k zasílání,</w:t>
      </w:r>
      <w:r w:rsidR="00461354">
        <w:t>….</w:t>
      </w:r>
    </w:p>
    <w:p w:rsidR="00193DB7" w:rsidRDefault="00193DB7" w:rsidP="00193DB7">
      <w:pPr>
        <w:pStyle w:val="Titulek"/>
      </w:pPr>
      <w:bookmarkStart w:id="7" w:name="_Toc501366422"/>
      <w:r>
        <w:rPr>
          <w:noProof/>
          <w:lang w:eastAsia="cs-CZ"/>
        </w:rPr>
        <w:drawing>
          <wp:inline distT="0" distB="0" distL="0" distR="0" wp14:anchorId="4D1AC10F" wp14:editId="166D48CC">
            <wp:extent cx="5760720" cy="2568713"/>
            <wp:effectExtent l="0" t="0" r="0" b="317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014" t="4704" r="16832" b="44444"/>
                    <a:stretch/>
                  </pic:blipFill>
                  <pic:spPr bwMode="auto">
                    <a:xfrm>
                      <a:off x="0" y="0"/>
                      <a:ext cx="5760720" cy="2568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>: Přidání uživatele</w:t>
      </w:r>
      <w:bookmarkEnd w:id="7"/>
    </w:p>
    <w:p w:rsidR="005B656D" w:rsidRDefault="005B656D" w:rsidP="005B656D"/>
    <w:p w:rsidR="005B656D" w:rsidRDefault="005B656D" w:rsidP="005B656D">
      <w:pPr>
        <w:pStyle w:val="Nadpis1"/>
        <w:numPr>
          <w:ilvl w:val="0"/>
          <w:numId w:val="1"/>
        </w:numPr>
      </w:pPr>
      <w:bookmarkStart w:id="8" w:name="_Toc501366442"/>
      <w:r>
        <w:t>Recenzent</w:t>
      </w:r>
      <w:bookmarkEnd w:id="8"/>
    </w:p>
    <w:p w:rsidR="00D468CA" w:rsidRDefault="005B656D" w:rsidP="005B656D">
      <w:pPr>
        <w:jc w:val="both"/>
      </w:pPr>
      <w:r>
        <w:t>Uživatel typu recenzent má možnost</w:t>
      </w:r>
      <w:r w:rsidR="00461354">
        <w:t xml:space="preserve"> přidávat recenzi</w:t>
      </w:r>
      <w:r>
        <w:t xml:space="preserve"> k příspěvkům v recenzním řízení, které mu byly redaktorem časopis</w:t>
      </w:r>
      <w:r w:rsidR="00461354">
        <w:t>u přiděleny.</w:t>
      </w:r>
    </w:p>
    <w:p w:rsidR="00461354" w:rsidRDefault="00461354" w:rsidP="005B656D">
      <w:pPr>
        <w:jc w:val="both"/>
      </w:pPr>
    </w:p>
    <w:p w:rsidR="005B656D" w:rsidRPr="005B656D" w:rsidRDefault="00D468CA" w:rsidP="005B656D">
      <w:r>
        <w:t>Po přihlášení uvidí recenzent na titulní straně články, které mu byly redaktorem přiděleny. Pro vytvoření posudku je potřeba kliknout na odkaz „otevřít“.</w:t>
      </w:r>
    </w:p>
    <w:p w:rsidR="00D468CA" w:rsidRDefault="007E0E01" w:rsidP="005B656D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6pt;margin-top:27.55pt;width:453.3pt;height:139pt;z-index:-251657216;mso-position-horizontal-relative:text;mso-position-vertical-relative:text;mso-width-relative:page;mso-height-relative:page" wrapcoords="-36 0 -36 21483 21600 21483 21600 0 -36 0">
            <v:imagedata r:id="rId10" o:title="Nový rastrový obrázek"/>
            <w10:wrap type="tight"/>
          </v:shape>
        </w:pict>
      </w:r>
      <w:r w:rsidR="00D468C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9DC7AC1" wp14:editId="7A5E291C">
                <wp:simplePos x="0" y="0"/>
                <wp:positionH relativeFrom="margin">
                  <wp:align>right</wp:align>
                </wp:positionH>
                <wp:positionV relativeFrom="paragraph">
                  <wp:posOffset>2132330</wp:posOffset>
                </wp:positionV>
                <wp:extent cx="5756910" cy="230505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514" y="19636"/>
                    <wp:lineTo x="21514" y="0"/>
                    <wp:lineTo x="0" y="0"/>
                  </wp:wrapPolygon>
                </wp:wrapTight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910" cy="230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A1330" w:rsidRPr="00795C38" w:rsidRDefault="007A1330" w:rsidP="00D468CA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9" w:name="_Toc501366423"/>
                            <w:r>
                              <w:t xml:space="preserve">Obrázek </w:t>
                            </w:r>
                            <w:r w:rsidR="007E0E01">
                              <w:fldChar w:fldCharType="begin"/>
                            </w:r>
                            <w:r w:rsidR="007E0E01">
                              <w:instrText xml:space="preserve"> SEQ Obrázek \* ARABIC </w:instrText>
                            </w:r>
                            <w:r w:rsidR="007E0E01">
                              <w:fldChar w:fldCharType="separate"/>
                            </w:r>
                            <w:r w:rsidR="00193DB7">
                              <w:rPr>
                                <w:noProof/>
                              </w:rPr>
                              <w:t>2</w:t>
                            </w:r>
                            <w:r w:rsidR="007E0E0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Titulní strana - uživatel recenzent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C7AC1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402.1pt;margin-top:167.9pt;width:453.3pt;height:18.15pt;z-index:-2516551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" stroked="f">
                <v:textbox inset="0,0,0,0">
                  <w:txbxContent>
                    <w:p w:rsidR="007A1330" w:rsidRPr="00795C38" w:rsidRDefault="007A1330" w:rsidP="00D468CA">
                      <w:pPr>
                        <w:pStyle w:val="Titulek"/>
                        <w:jc w:val="center"/>
                        <w:rPr>
                          <w:noProof/>
                          <w:sz w:val="24"/>
                        </w:rPr>
                      </w:pPr>
                      <w:bookmarkStart w:id="10" w:name="_Toc501366423"/>
                      <w:r>
                        <w:t xml:space="preserve">Obrázek </w:t>
                      </w:r>
                      <w:r w:rsidR="007E0E01">
                        <w:fldChar w:fldCharType="begin"/>
                      </w:r>
                      <w:r w:rsidR="007E0E01">
                        <w:instrText xml:space="preserve"> SEQ Obrázek \* ARABIC </w:instrText>
                      </w:r>
                      <w:r w:rsidR="007E0E01">
                        <w:fldChar w:fldCharType="separate"/>
                      </w:r>
                      <w:r w:rsidR="00193DB7">
                        <w:rPr>
                          <w:noProof/>
                        </w:rPr>
                        <w:t>2</w:t>
                      </w:r>
                      <w:r w:rsidR="007E0E01">
                        <w:rPr>
                          <w:noProof/>
                        </w:rPr>
                        <w:fldChar w:fldCharType="end"/>
                      </w:r>
                      <w:r>
                        <w:t>: Titulní strana - uživatel recenzent</w:t>
                      </w:r>
                      <w:bookmarkEnd w:id="10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D468CA" w:rsidRDefault="00D468CA" w:rsidP="005B656D"/>
    <w:p w:rsidR="00D468CA" w:rsidRDefault="00193DB7" w:rsidP="00461354">
      <w:r>
        <w:br/>
      </w:r>
      <w:r>
        <w:br/>
      </w:r>
      <w:r>
        <w:br/>
      </w:r>
      <w:r w:rsidR="00461354">
        <w:br/>
      </w:r>
      <w:r w:rsidR="00D468CA">
        <w:t xml:space="preserve">Na obrázku </w:t>
      </w:r>
      <w:r w:rsidR="00461354">
        <w:t>č. 2 je</w:t>
      </w:r>
      <w:r w:rsidR="00D468CA">
        <w:t xml:space="preserve"> zvýrazněna kolonka pro umístění posudku.</w:t>
      </w:r>
    </w:p>
    <w:p w:rsidR="00D468CA" w:rsidRDefault="00390C61" w:rsidP="00D468CA">
      <w:pPr>
        <w:keepNext/>
      </w:pPr>
      <w:r>
        <w:pict>
          <v:shape id="_x0000_i1025" type="#_x0000_t75" style="width:453.3pt;height:361.25pt">
            <v:imagedata r:id="rId11" o:title="Nový rastrový obrázek"/>
          </v:shape>
        </w:pict>
      </w:r>
    </w:p>
    <w:p w:rsidR="00D468CA" w:rsidRDefault="00D468CA" w:rsidP="00D468CA">
      <w:pPr>
        <w:pStyle w:val="Titulek"/>
        <w:jc w:val="center"/>
      </w:pPr>
      <w:bookmarkStart w:id="11" w:name="_Toc501366424"/>
      <w:r>
        <w:t xml:space="preserve">Obrázek </w:t>
      </w:r>
      <w:r w:rsidR="007E0E01">
        <w:fldChar w:fldCharType="begin"/>
      </w:r>
      <w:r w:rsidR="007E0E01">
        <w:instrText xml:space="preserve"> SEQ Obrázek \* ARABIC </w:instrText>
      </w:r>
      <w:r w:rsidR="007E0E01">
        <w:fldChar w:fldCharType="separate"/>
      </w:r>
      <w:r w:rsidR="00193DB7">
        <w:rPr>
          <w:noProof/>
        </w:rPr>
        <w:t>3</w:t>
      </w:r>
      <w:r w:rsidR="007E0E01">
        <w:rPr>
          <w:noProof/>
        </w:rPr>
        <w:fldChar w:fldCharType="end"/>
      </w:r>
      <w:r>
        <w:t>: Vložení posudku - uživatel Recenzent</w:t>
      </w:r>
      <w:bookmarkEnd w:id="11"/>
      <w:r w:rsidR="00B76F97">
        <w:br/>
      </w:r>
    </w:p>
    <w:p w:rsidR="00D468CA" w:rsidRDefault="007A1330" w:rsidP="007A1330">
      <w:pPr>
        <w:pStyle w:val="Nadpis1"/>
        <w:numPr>
          <w:ilvl w:val="0"/>
          <w:numId w:val="1"/>
        </w:numPr>
      </w:pPr>
      <w:bookmarkStart w:id="12" w:name="_Toc501366443"/>
      <w:r>
        <w:lastRenderedPageBreak/>
        <w:t>Redaktor</w:t>
      </w:r>
      <w:bookmarkEnd w:id="12"/>
    </w:p>
    <w:p w:rsidR="007A1330" w:rsidRDefault="007E0E01" w:rsidP="007A1330">
      <w:r>
        <w:rPr>
          <w:noProof/>
        </w:rPr>
        <w:pict>
          <v:shape id="_x0000_s1027" type="#_x0000_t75" style="position:absolute;margin-left:36.4pt;margin-top:36.95pt;width:381pt;height:226.5pt;z-index:-251653120;mso-position-horizontal-relative:text;mso-position-vertical-relative:text;mso-width-relative:page;mso-height-relative:page" wrapcoords="-43 0 -43 21528 21600 21528 21600 0 -43 0">
            <v:imagedata r:id="rId12" o:title="Nový rastrový obrázek"/>
            <w10:wrap type="tight"/>
          </v:shape>
        </w:pict>
      </w:r>
      <w:r w:rsidR="007A1330">
        <w:t>Redaktor má možnost přidat nové číslo časopisu. Rozhoduje rovněž o tématech a kapacitě čísla.</w:t>
      </w:r>
    </w:p>
    <w:p w:rsidR="007A1330" w:rsidRPr="007A1330" w:rsidRDefault="007A1330" w:rsidP="007A1330"/>
    <w:p w:rsidR="00D468CA" w:rsidRDefault="00D468CA" w:rsidP="005B656D"/>
    <w:p w:rsidR="00D468CA" w:rsidRDefault="00D468CA" w:rsidP="005B656D"/>
    <w:p w:rsidR="00D468CA" w:rsidRDefault="00D468CA" w:rsidP="005B656D"/>
    <w:p w:rsidR="00D468CA" w:rsidRDefault="00D468CA" w:rsidP="005B656D"/>
    <w:p w:rsidR="00D468CA" w:rsidRDefault="00D468CA" w:rsidP="005B656D"/>
    <w:p w:rsidR="00D468CA" w:rsidRDefault="00D468CA" w:rsidP="005B656D"/>
    <w:p w:rsidR="007A1330" w:rsidRDefault="007A1330" w:rsidP="005B656D"/>
    <w:p w:rsidR="007A1330" w:rsidRDefault="007A1330" w:rsidP="005B656D"/>
    <w:p w:rsidR="007A1330" w:rsidRDefault="007A1330" w:rsidP="005B656D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628B615" wp14:editId="12DE384C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4838700" cy="257175"/>
                <wp:effectExtent l="0" t="0" r="0" b="9525"/>
                <wp:wrapTight wrapText="bothSides">
                  <wp:wrapPolygon edited="0">
                    <wp:start x="0" y="0"/>
                    <wp:lineTo x="0" y="20800"/>
                    <wp:lineTo x="21515" y="20800"/>
                    <wp:lineTo x="21515" y="0"/>
                    <wp:lineTo x="0" y="0"/>
                  </wp:wrapPolygon>
                </wp:wrapTight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A1330" w:rsidRPr="00560741" w:rsidRDefault="007A1330" w:rsidP="007A1330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13" w:name="_Toc501366425"/>
                            <w:r>
                              <w:t xml:space="preserve">Obrázek </w:t>
                            </w:r>
                            <w:r w:rsidR="007E0E01">
                              <w:fldChar w:fldCharType="begin"/>
                            </w:r>
                            <w:r w:rsidR="007E0E01">
                              <w:instrText xml:space="preserve"> SEQ Obrázek \* ARABIC </w:instrText>
                            </w:r>
                            <w:r w:rsidR="007E0E01">
                              <w:fldChar w:fldCharType="separate"/>
                            </w:r>
                            <w:r w:rsidR="00193DB7">
                              <w:rPr>
                                <w:noProof/>
                              </w:rPr>
                              <w:t>4</w:t>
                            </w:r>
                            <w:r w:rsidR="007E0E0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Přidání časopisu - redaktor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8B615" id="Textové pole 2" o:spid="_x0000_s1027" type="#_x0000_t202" style="position:absolute;margin-left:0;margin-top:10.85pt;width:381pt;height:20.25pt;z-index:-251651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" stroked="f">
                <v:textbox inset="0,0,0,0">
                  <w:txbxContent>
                    <w:p w:rsidR="007A1330" w:rsidRPr="00560741" w:rsidRDefault="007A1330" w:rsidP="007A1330">
                      <w:pPr>
                        <w:pStyle w:val="Titulek"/>
                        <w:jc w:val="center"/>
                        <w:rPr>
                          <w:noProof/>
                          <w:sz w:val="24"/>
                        </w:rPr>
                      </w:pPr>
                      <w:bookmarkStart w:id="14" w:name="_Toc501366425"/>
                      <w:r>
                        <w:t xml:space="preserve">Obrázek </w:t>
                      </w:r>
                      <w:r w:rsidR="007E0E01">
                        <w:fldChar w:fldCharType="begin"/>
                      </w:r>
                      <w:r w:rsidR="007E0E01">
                        <w:instrText xml:space="preserve"> SEQ Obrázek \* ARABIC </w:instrText>
                      </w:r>
                      <w:r w:rsidR="007E0E01">
                        <w:fldChar w:fldCharType="separate"/>
                      </w:r>
                      <w:r w:rsidR="00193DB7">
                        <w:rPr>
                          <w:noProof/>
                        </w:rPr>
                        <w:t>4</w:t>
                      </w:r>
                      <w:r w:rsidR="007E0E01">
                        <w:rPr>
                          <w:noProof/>
                        </w:rPr>
                        <w:fldChar w:fldCharType="end"/>
                      </w:r>
                      <w:r>
                        <w:t>: Přidání časopisu - redaktor</w:t>
                      </w:r>
                      <w:bookmarkEnd w:id="14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5B656D" w:rsidRDefault="007A1330" w:rsidP="007A1330">
      <w:pPr>
        <w:pStyle w:val="Nadpis1"/>
        <w:numPr>
          <w:ilvl w:val="0"/>
          <w:numId w:val="1"/>
        </w:numPr>
      </w:pPr>
      <w:bookmarkStart w:id="15" w:name="_Toc501366444"/>
      <w:r>
        <w:t>Autor článku</w:t>
      </w:r>
      <w:bookmarkEnd w:id="15"/>
    </w:p>
    <w:p w:rsidR="007A1330" w:rsidRDefault="007E2764" w:rsidP="007A1330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A785BAC" wp14:editId="66619ADE">
                <wp:simplePos x="0" y="0"/>
                <wp:positionH relativeFrom="column">
                  <wp:posOffset>-13970</wp:posOffset>
                </wp:positionH>
                <wp:positionV relativeFrom="paragraph">
                  <wp:posOffset>3594735</wp:posOffset>
                </wp:positionV>
                <wp:extent cx="5753100" cy="238125"/>
                <wp:effectExtent l="0" t="0" r="0" b="9525"/>
                <wp:wrapTight wrapText="bothSides">
                  <wp:wrapPolygon edited="0">
                    <wp:start x="0" y="0"/>
                    <wp:lineTo x="0" y="20736"/>
                    <wp:lineTo x="21528" y="20736"/>
                    <wp:lineTo x="21528" y="0"/>
                    <wp:lineTo x="0" y="0"/>
                  </wp:wrapPolygon>
                </wp:wrapTight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2764" w:rsidRPr="00365AE4" w:rsidRDefault="007E2764" w:rsidP="007E2764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16" w:name="_Toc501366426"/>
                            <w:r>
                              <w:t xml:space="preserve">Obrázek </w:t>
                            </w:r>
                            <w:r w:rsidR="007E0E01">
                              <w:fldChar w:fldCharType="begin"/>
                            </w:r>
                            <w:r w:rsidR="007E0E01">
                              <w:instrText xml:space="preserve"> SEQ Obrázek \* ARABIC </w:instrText>
                            </w:r>
                            <w:r w:rsidR="007E0E01">
                              <w:fldChar w:fldCharType="separate"/>
                            </w:r>
                            <w:r w:rsidR="00193DB7">
                              <w:rPr>
                                <w:noProof/>
                              </w:rPr>
                              <w:t>5</w:t>
                            </w:r>
                            <w:r w:rsidR="007E0E0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Vložení článku - autor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85BAC" id="Textové pole 3" o:spid="_x0000_s1028" type="#_x0000_t202" style="position:absolute;margin-left:-1.1pt;margin-top:283.05pt;width:453pt;height:18.7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" stroked="f">
                <v:textbox inset="0,0,0,0">
                  <w:txbxContent>
                    <w:p w:rsidR="007E2764" w:rsidRPr="00365AE4" w:rsidRDefault="007E2764" w:rsidP="007E2764">
                      <w:pPr>
                        <w:pStyle w:val="Titulek"/>
                        <w:jc w:val="center"/>
                        <w:rPr>
                          <w:noProof/>
                          <w:sz w:val="24"/>
                        </w:rPr>
                      </w:pPr>
                      <w:bookmarkStart w:id="17" w:name="_Toc501366426"/>
                      <w:r>
                        <w:t xml:space="preserve">Obrázek </w:t>
                      </w:r>
                      <w:r w:rsidR="007E0E01">
                        <w:fldChar w:fldCharType="begin"/>
                      </w:r>
                      <w:r w:rsidR="007E0E01">
                        <w:instrText xml:space="preserve"> SEQ Obrázek \* ARABIC </w:instrText>
                      </w:r>
                      <w:r w:rsidR="007E0E01">
                        <w:fldChar w:fldCharType="separate"/>
                      </w:r>
                      <w:r w:rsidR="00193DB7">
                        <w:rPr>
                          <w:noProof/>
                        </w:rPr>
                        <w:t>5</w:t>
                      </w:r>
                      <w:r w:rsidR="007E0E01">
                        <w:rPr>
                          <w:noProof/>
                        </w:rPr>
                        <w:fldChar w:fldCharType="end"/>
                      </w:r>
                      <w:r>
                        <w:t>: Vložení článku - autor</w:t>
                      </w:r>
                      <w:bookmarkEnd w:id="17"/>
                    </w:p>
                  </w:txbxContent>
                </v:textbox>
                <w10:wrap type="tight"/>
              </v:shape>
            </w:pict>
          </mc:Fallback>
        </mc:AlternateContent>
      </w:r>
      <w:r w:rsidR="007E0E01">
        <w:rPr>
          <w:noProof/>
        </w:rPr>
        <w:pict>
          <v:shape id="_x0000_s1028" type="#_x0000_t75" style="position:absolute;margin-left:-.35pt;margin-top:72.35pt;width:453pt;height:205.5pt;z-index:-251649024;mso-position-horizontal-relative:text;mso-position-vertical-relative:text;mso-width-relative:page;mso-height-relative:page" wrapcoords="-36 0 -36 21521 21600 21521 21600 0 -36 0">
            <v:imagedata r:id="rId13" o:title="Nový rastrový obrázek"/>
            <w10:wrap type="tight"/>
          </v:shape>
        </w:pict>
      </w:r>
      <w:r w:rsidR="00B76F97">
        <w:t>Uživatel s oprávněním</w:t>
      </w:r>
      <w:r w:rsidR="007A1330">
        <w:t xml:space="preserve"> autor článku </w:t>
      </w:r>
      <w:r w:rsidR="00B76F97">
        <w:t xml:space="preserve">má do systému přístup </w:t>
      </w:r>
      <w:r w:rsidR="007A1330">
        <w:t xml:space="preserve">veřejně bez přihlášení. </w:t>
      </w:r>
      <w:r>
        <w:t>Po vyplnění potřebných údajů a nahrání článku lze odeslat příspěvek. Autorovi na zadaný email dorazí generovaná zpráva s odkazem na stránku, kde je možno zjistit stav recenzního řízení.</w:t>
      </w:r>
    </w:p>
    <w:p w:rsidR="007E2764" w:rsidRDefault="007E2764" w:rsidP="007A1330"/>
    <w:p w:rsidR="007E2764" w:rsidRDefault="007E2764" w:rsidP="007A1330"/>
    <w:p w:rsidR="00390C61" w:rsidRDefault="00390C61">
      <w:pPr>
        <w:rPr>
          <w:noProof/>
          <w:lang w:eastAsia="cs-CZ"/>
        </w:rPr>
      </w:pPr>
    </w:p>
    <w:p w:rsidR="00390C61" w:rsidRDefault="00390C61" w:rsidP="00390C61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5B906DC9" wp14:editId="658E845A">
            <wp:extent cx="5806350" cy="1971675"/>
            <wp:effectExtent l="0" t="0" r="444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345" t="4409" r="18817" b="58260"/>
                    <a:stretch/>
                  </pic:blipFill>
                  <pic:spPr bwMode="auto">
                    <a:xfrm>
                      <a:off x="0" y="0"/>
                      <a:ext cx="5825708" cy="1978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764" w:rsidRDefault="00390C61" w:rsidP="00390C61">
      <w:pPr>
        <w:pStyle w:val="Titulek"/>
      </w:pPr>
      <w:bookmarkStart w:id="18" w:name="_Toc501366427"/>
      <w:r>
        <w:t xml:space="preserve">Obrázek </w:t>
      </w:r>
      <w:fldSimple w:instr=" SEQ Obrázek \* ARABIC ">
        <w:r w:rsidR="00193DB7">
          <w:rPr>
            <w:noProof/>
          </w:rPr>
          <w:t>6</w:t>
        </w:r>
      </w:fldSimple>
      <w:r>
        <w:t>: Stav článku</w:t>
      </w:r>
      <w:bookmarkEnd w:id="18"/>
    </w:p>
    <w:p w:rsidR="00193DB7" w:rsidRDefault="00193DB7" w:rsidP="00390C61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90C61" w:rsidRPr="00390C61" w:rsidRDefault="00193DB7" w:rsidP="00390C61">
      <w:r>
        <w:br w:type="page"/>
      </w:r>
    </w:p>
    <w:p w:rsidR="00193DB7" w:rsidRDefault="007E2764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>
        <w:lastRenderedPageBreak/>
        <w:fldChar w:fldCharType="begin"/>
      </w:r>
      <w:r>
        <w:instrText xml:space="preserve"> TOC \h \z \c "Obrázek" </w:instrText>
      </w:r>
      <w:r>
        <w:fldChar w:fldCharType="separate"/>
      </w:r>
      <w:hyperlink w:anchor="_Toc501366422" w:history="1">
        <w:r w:rsidR="00193DB7" w:rsidRPr="005D70B1">
          <w:rPr>
            <w:rStyle w:val="Hypertextovodkaz"/>
            <w:noProof/>
          </w:rPr>
          <w:t>Obrázek 1: Přidání uživatele</w:t>
        </w:r>
        <w:r w:rsidR="00193DB7">
          <w:rPr>
            <w:noProof/>
            <w:webHidden/>
          </w:rPr>
          <w:tab/>
        </w:r>
        <w:r w:rsidR="00193DB7">
          <w:rPr>
            <w:noProof/>
            <w:webHidden/>
          </w:rPr>
          <w:fldChar w:fldCharType="begin"/>
        </w:r>
        <w:r w:rsidR="00193DB7">
          <w:rPr>
            <w:noProof/>
            <w:webHidden/>
          </w:rPr>
          <w:instrText xml:space="preserve"> PAGEREF _Toc501366422 \h </w:instrText>
        </w:r>
        <w:r w:rsidR="00193DB7">
          <w:rPr>
            <w:noProof/>
            <w:webHidden/>
          </w:rPr>
        </w:r>
        <w:r w:rsidR="00193DB7">
          <w:rPr>
            <w:noProof/>
            <w:webHidden/>
          </w:rPr>
          <w:fldChar w:fldCharType="separate"/>
        </w:r>
        <w:r w:rsidR="00193DB7">
          <w:rPr>
            <w:noProof/>
            <w:webHidden/>
          </w:rPr>
          <w:t>3</w:t>
        </w:r>
        <w:r w:rsidR="00193DB7">
          <w:rPr>
            <w:noProof/>
            <w:webHidden/>
          </w:rPr>
          <w:fldChar w:fldCharType="end"/>
        </w:r>
      </w:hyperlink>
    </w:p>
    <w:p w:rsidR="00193DB7" w:rsidRDefault="00193DB7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r:id="rId15" w:anchor="_Toc501366423" w:history="1">
        <w:r w:rsidRPr="005D70B1">
          <w:rPr>
            <w:rStyle w:val="Hypertextovodkaz"/>
            <w:noProof/>
          </w:rPr>
          <w:t>Obrázek 2: Titulní strana - uživatel recenzent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_Toc501366423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3DB7" w:rsidRDefault="00193DB7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501366424" w:history="1">
        <w:r w:rsidRPr="005D70B1">
          <w:rPr>
            <w:rStyle w:val="Hypertextovodkaz"/>
            <w:noProof/>
          </w:rPr>
          <w:t>Obrázek 3: Vložení posudku - uživatel Recenzent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_Toc501366424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3DB7" w:rsidRDefault="00193DB7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r:id="rId16" w:anchor="_Toc501366425" w:history="1">
        <w:r w:rsidRPr="005D70B1">
          <w:rPr>
            <w:rStyle w:val="Hypertextovodkaz"/>
            <w:noProof/>
          </w:rPr>
          <w:t>Obrázek 4: Přidání časopisu - redaktor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_Toc501366425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3DB7" w:rsidRDefault="00193DB7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r:id="rId17" w:anchor="_Toc501366426" w:history="1">
        <w:r w:rsidRPr="005D70B1">
          <w:rPr>
            <w:rStyle w:val="Hypertextovodkaz"/>
            <w:noProof/>
          </w:rPr>
          <w:t>Obrázek 5: Vložení článku - 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_Toc501366426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3DB7" w:rsidRDefault="00193DB7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501366427" w:history="1">
        <w:r w:rsidRPr="005D70B1">
          <w:rPr>
            <w:rStyle w:val="Hypertextovodkaz"/>
            <w:noProof/>
          </w:rPr>
          <w:t>Obrázek 6: Stav článku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_Toc501366427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2764" w:rsidRPr="007A1330" w:rsidRDefault="007E2764" w:rsidP="007A1330">
      <w:r>
        <w:fldChar w:fldCharType="end"/>
      </w:r>
    </w:p>
    <w:sectPr w:rsidR="007E2764" w:rsidRPr="007A1330" w:rsidSect="0037164A"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330" w:rsidRDefault="007A1330" w:rsidP="0037164A">
      <w:pPr>
        <w:spacing w:after="0" w:line="240" w:lineRule="auto"/>
      </w:pPr>
      <w:r>
        <w:separator/>
      </w:r>
    </w:p>
  </w:endnote>
  <w:endnote w:type="continuationSeparator" w:id="0">
    <w:p w:rsidR="007A1330" w:rsidRDefault="007A1330" w:rsidP="0037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330" w:rsidRDefault="007A1330" w:rsidP="0037164A">
    <w:pPr>
      <w:pStyle w:val="Zpat"/>
      <w:jc w:val="right"/>
    </w:pPr>
    <w:r>
      <w:tab/>
      <w:t>Zimní semestr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330" w:rsidRDefault="007A1330" w:rsidP="0037164A">
      <w:pPr>
        <w:spacing w:after="0" w:line="240" w:lineRule="auto"/>
      </w:pPr>
      <w:r>
        <w:separator/>
      </w:r>
    </w:p>
  </w:footnote>
  <w:footnote w:type="continuationSeparator" w:id="0">
    <w:p w:rsidR="007A1330" w:rsidRDefault="007A1330" w:rsidP="00371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A7CDE"/>
    <w:multiLevelType w:val="hybridMultilevel"/>
    <w:tmpl w:val="46907066"/>
    <w:lvl w:ilvl="0" w:tplc="41D05BB4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AD33EE"/>
    <w:multiLevelType w:val="hybridMultilevel"/>
    <w:tmpl w:val="B8B0C6C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436E5E0A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32D7E"/>
    <w:multiLevelType w:val="hybridMultilevel"/>
    <w:tmpl w:val="78BA14F2"/>
    <w:lvl w:ilvl="0" w:tplc="C2640C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1D05BB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B0CC9"/>
    <w:multiLevelType w:val="hybridMultilevel"/>
    <w:tmpl w:val="7144B8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7751D"/>
    <w:multiLevelType w:val="hybridMultilevel"/>
    <w:tmpl w:val="D5F826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C0"/>
    <w:rsid w:val="00193DB7"/>
    <w:rsid w:val="0037164A"/>
    <w:rsid w:val="00390C61"/>
    <w:rsid w:val="00461354"/>
    <w:rsid w:val="00575979"/>
    <w:rsid w:val="005B656D"/>
    <w:rsid w:val="007A1330"/>
    <w:rsid w:val="007E2764"/>
    <w:rsid w:val="00B76F97"/>
    <w:rsid w:val="00BB17C0"/>
    <w:rsid w:val="00D468CA"/>
    <w:rsid w:val="00EB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77860B7"/>
  <w15:chartTrackingRefBased/>
  <w15:docId w15:val="{0CD762DC-6CC3-4280-9E7E-AC6020AE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7164A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71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71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71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71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371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7164A"/>
  </w:style>
  <w:style w:type="paragraph" w:styleId="Zpat">
    <w:name w:val="footer"/>
    <w:basedOn w:val="Normln"/>
    <w:link w:val="ZpatChar"/>
    <w:uiPriority w:val="99"/>
    <w:unhideWhenUsed/>
    <w:rsid w:val="00371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7164A"/>
  </w:style>
  <w:style w:type="character" w:customStyle="1" w:styleId="Nadpis1Char">
    <w:name w:val="Nadpis 1 Char"/>
    <w:basedOn w:val="Standardnpsmoodstavce"/>
    <w:link w:val="Nadpis1"/>
    <w:uiPriority w:val="9"/>
    <w:rsid w:val="0037164A"/>
    <w:rPr>
      <w:rFonts w:asciiTheme="majorHAnsi" w:eastAsiaTheme="majorEastAsia" w:hAnsiTheme="majorHAnsi" w:cstheme="majorBidi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37164A"/>
    <w:pPr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7164A"/>
    <w:rPr>
      <w:rFonts w:asciiTheme="majorHAnsi" w:eastAsiaTheme="majorEastAsia" w:hAnsiTheme="majorHAnsi" w:cstheme="majorBidi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37164A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5B656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B656D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5B656D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D46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7E276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file:///\\fs1\home\student\fialov33\Downloads\Nov&#253;-Dokument-Microsoft-Wordu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s1\home\student\fialov33\Downloads\Nov&#253;-Dokument-Microsoft-Wordu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file:///\\fs1\home\student\fialov33\Downloads\Nov&#253;-Dokument-Microsoft-Wordu.docx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FAC81-247F-41AD-B202-6F253C078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B593AEA9</Template>
  <TotalTime>1</TotalTime>
  <Pages>7</Pages>
  <Words>441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Doskočil</dc:creator>
  <cp:keywords/>
  <dc:description/>
  <cp:lastModifiedBy>Kateřina Fialová</cp:lastModifiedBy>
  <cp:revision>2</cp:revision>
  <dcterms:created xsi:type="dcterms:W3CDTF">2017-12-18T12:19:00Z</dcterms:created>
  <dcterms:modified xsi:type="dcterms:W3CDTF">2017-12-18T12:19:00Z</dcterms:modified>
</cp:coreProperties>
</file>