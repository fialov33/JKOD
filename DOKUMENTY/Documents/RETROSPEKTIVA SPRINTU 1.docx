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DC" w:rsidRDefault="00DB42DC" w:rsidP="00DB42DC">
      <w:pPr>
        <w:pStyle w:val="Nzev"/>
        <w:jc w:val="center"/>
        <w:rPr>
          <w:b/>
          <w:sz w:val="72"/>
        </w:rPr>
      </w:pPr>
    </w:p>
    <w:p w:rsidR="00DB42DC" w:rsidRDefault="00DB42DC" w:rsidP="00DB42DC">
      <w:pPr>
        <w:pStyle w:val="Nzev"/>
        <w:jc w:val="center"/>
        <w:rPr>
          <w:b/>
          <w:sz w:val="72"/>
        </w:rPr>
      </w:pPr>
    </w:p>
    <w:p w:rsidR="003E667E" w:rsidRPr="00DB42DC" w:rsidRDefault="00DB42DC" w:rsidP="00DB42DC">
      <w:pPr>
        <w:pStyle w:val="Nzev"/>
        <w:jc w:val="center"/>
        <w:rPr>
          <w:rFonts w:ascii="Arial Black" w:hAnsi="Arial Black"/>
          <w:b/>
          <w:sz w:val="72"/>
        </w:rPr>
      </w:pPr>
      <w:r w:rsidRPr="00DB42DC">
        <w:rPr>
          <w:rFonts w:ascii="Arial Black" w:hAnsi="Arial Black"/>
          <w:b/>
          <w:sz w:val="72"/>
        </w:rPr>
        <w:t>RETROSPEKTIVA SPRINTU 1</w:t>
      </w: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229235</wp:posOffset>
            </wp:positionV>
            <wp:extent cx="403860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8" y="21176"/>
                <wp:lineTo x="21498" y="0"/>
                <wp:lineTo x="0" y="0"/>
              </wp:wrapPolygon>
            </wp:wrapTight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DC" w:rsidRDefault="00DB42DC" w:rsidP="00DB42DC"/>
    <w:p w:rsid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Default="00DB42DC" w:rsidP="00DB42DC"/>
    <w:p w:rsidR="00DB42DC" w:rsidRDefault="00DB42DC" w:rsidP="00DB42DC">
      <w:pPr>
        <w:tabs>
          <w:tab w:val="left" w:pos="2670"/>
        </w:tabs>
      </w:pPr>
      <w:r>
        <w:tab/>
      </w: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r>
        <w:t>Firma: J.KOD</w:t>
      </w:r>
    </w:p>
    <w:p w:rsidR="00DB42DC" w:rsidRDefault="00DB42DC" w:rsidP="00DB42DC">
      <w:r>
        <w:t>Datum: 7. 10. 2017</w:t>
      </w:r>
    </w:p>
    <w:p w:rsidR="00DB42DC" w:rsidRPr="00DB42DC" w:rsidRDefault="00DB42DC" w:rsidP="00DB42DC">
      <w:pPr>
        <w:pStyle w:val="Default"/>
        <w:rPr>
          <w:sz w:val="40"/>
        </w:rPr>
      </w:pPr>
    </w:p>
    <w:p w:rsidR="00DB42DC" w:rsidRDefault="00DB42DC" w:rsidP="00DB42DC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t>POUŽITÉ POJMY</w:t>
      </w:r>
    </w:p>
    <w:p w:rsidR="00DB42DC" w:rsidRDefault="00DB42DC" w:rsidP="00DB42DC"/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produktové zadání (kdo, co, proč)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40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6"/>
          <w:szCs w:val="36"/>
        </w:rPr>
      </w:pPr>
      <w:proofErr w:type="spellStart"/>
      <w:r w:rsidRPr="003A7EA0">
        <w:rPr>
          <w:rFonts w:ascii="Arial Black" w:hAnsi="Arial Black" w:cs="Arial-BoldMT"/>
          <w:bCs/>
          <w:sz w:val="32"/>
          <w:szCs w:val="36"/>
        </w:rPr>
        <w:t>Backlog</w:t>
      </w:r>
      <w:proofErr w:type="spellEnd"/>
      <w:r w:rsidRPr="003A7EA0">
        <w:rPr>
          <w:rFonts w:ascii="Arial-BoldMT" w:hAnsi="Arial-BoldMT" w:cs="Arial-BoldMT"/>
          <w:bCs/>
          <w:sz w:val="32"/>
          <w:szCs w:val="36"/>
        </w:rPr>
        <w:t xml:space="preserve"> </w:t>
      </w:r>
      <w:r w:rsidRPr="00DB42DC">
        <w:rPr>
          <w:rFonts w:ascii="Arial-BoldMT" w:hAnsi="Arial-BoldMT" w:cs="Arial-BoldMT"/>
          <w:bCs/>
          <w:sz w:val="36"/>
          <w:szCs w:val="36"/>
        </w:rPr>
        <w:t xml:space="preserve">= </w:t>
      </w:r>
      <w:r w:rsidRPr="00DB42DC">
        <w:rPr>
          <w:rFonts w:ascii="Arial" w:hAnsi="Arial" w:cs="Arial"/>
          <w:bCs/>
          <w:sz w:val="32"/>
          <w:szCs w:val="32"/>
        </w:rPr>
        <w:t>seřazený seznam budoucích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48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 pointy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složitost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/>
          <w:bCs/>
          <w:sz w:val="32"/>
          <w:szCs w:val="32"/>
        </w:rPr>
        <w:t>Scrumboard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přehled činnosti ve sprintu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Pálení 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schválení story jako hotové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rPr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Cs/>
          <w:sz w:val="32"/>
          <w:szCs w:val="32"/>
        </w:rPr>
        <w:t>Velocita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průměrná rychlost týmu</w:t>
      </w:r>
    </w:p>
    <w:p w:rsidR="00DB42DC" w:rsidRDefault="00DB42DC" w:rsidP="00DB42DC">
      <w:pPr>
        <w:pStyle w:val="Nadpis1"/>
      </w:pP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3A7EA0" w:rsidRPr="003A7EA0" w:rsidRDefault="003A7EA0" w:rsidP="003A7EA0">
      <w:pPr>
        <w:pStyle w:val="Nadpis1"/>
        <w:rPr>
          <w:rFonts w:ascii="Arial Black" w:hAnsi="Arial Black"/>
        </w:rPr>
      </w:pPr>
      <w:r w:rsidRPr="003A7EA0">
        <w:rPr>
          <w:rFonts w:ascii="Arial Black" w:hAnsi="Arial Black"/>
        </w:rPr>
        <w:lastRenderedPageBreak/>
        <w:t>Smyslem retrospektivy sprintu je:</w:t>
      </w:r>
    </w:p>
    <w:p w:rsidR="003A7EA0" w:rsidRDefault="003A7EA0" w:rsidP="003A7EA0"/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Kontrola toho, jak probíhal poslední sprint s ohledem na lidi, vztahy, procesy a použité nástroje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Identifikace a seřazení hlavních aspektů, které fungovaly dobře a které je možné zlepšit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 xml:space="preserve">Vytvoření plánu na zavedení jednotlivých vylepšení; tento plán je vytvářen stejným způsobem, kterým </w:t>
      </w:r>
      <w:proofErr w:type="spellStart"/>
      <w:r w:rsidRPr="003A7EA0">
        <w:rPr>
          <w:rFonts w:ascii="Arial" w:hAnsi="Arial" w:cs="Arial"/>
          <w:sz w:val="28"/>
        </w:rPr>
        <w:t>Scrum</w:t>
      </w:r>
      <w:proofErr w:type="spellEnd"/>
      <w:r w:rsidRPr="003A7EA0">
        <w:rPr>
          <w:rFonts w:ascii="Arial" w:hAnsi="Arial" w:cs="Arial"/>
          <w:sz w:val="28"/>
        </w:rPr>
        <w:t xml:space="preserve"> tým provádí svou běžnou práci při vývoji projektu</w:t>
      </w:r>
    </w:p>
    <w:p w:rsidR="003A7EA0" w:rsidRDefault="003A7EA0" w:rsidP="003A7EA0">
      <w:pPr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master povzbuzuje </w:t>
      </w: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tým ke změnám (myšleno ke změnám v rámci procesu </w:t>
      </w:r>
      <w:proofErr w:type="spellStart"/>
      <w:r w:rsidRPr="003A7EA0">
        <w:rPr>
          <w:rFonts w:ascii="Arial" w:hAnsi="Arial" w:cs="Arial"/>
          <w:szCs w:val="22"/>
        </w:rPr>
        <w:t>Scrumu</w:t>
      </w:r>
      <w:proofErr w:type="spellEnd"/>
      <w:r w:rsidRPr="003A7EA0">
        <w:rPr>
          <w:rFonts w:ascii="Arial" w:hAnsi="Arial" w:cs="Arial"/>
          <w:szCs w:val="22"/>
        </w:rPr>
        <w:t xml:space="preserve">) – ke zlepšení vývojového procesu a postupů za účelem efektivnějšího a příjemnějšího průběhu příštího sprintu. Během každé retrospektivy </w:t>
      </w: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tým uvažuje o tom, jak vhodnou adaptací definice „hotovo“ zvýšit kvalitu produktu. </w:t>
      </w: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  <w:proofErr w:type="spellStart"/>
      <w:r w:rsidRPr="003A7EA0">
        <w:rPr>
          <w:rFonts w:ascii="Arial" w:hAnsi="Arial" w:cs="Arial"/>
          <w:sz w:val="24"/>
        </w:rPr>
        <w:t>Scrum</w:t>
      </w:r>
      <w:proofErr w:type="spellEnd"/>
      <w:r w:rsidRPr="003A7EA0">
        <w:rPr>
          <w:rFonts w:ascii="Arial" w:hAnsi="Arial" w:cs="Arial"/>
          <w:sz w:val="24"/>
        </w:rPr>
        <w:t xml:space="preserve"> tým by měl mít na konci retrospektivy hotový seznam zlepšení, která v dalším Sprintu zavede. Zavádění těchto zlepšení v dalším Sprintu je vlastně adaptací plynoucí z kontroly, kterou </w:t>
      </w:r>
      <w:proofErr w:type="spellStart"/>
      <w:r w:rsidRPr="003A7EA0">
        <w:rPr>
          <w:rFonts w:ascii="Arial" w:hAnsi="Arial" w:cs="Arial"/>
          <w:sz w:val="24"/>
        </w:rPr>
        <w:t>Scrum</w:t>
      </w:r>
      <w:proofErr w:type="spellEnd"/>
      <w:r w:rsidRPr="003A7EA0">
        <w:rPr>
          <w:rFonts w:ascii="Arial" w:hAnsi="Arial" w:cs="Arial"/>
          <w:sz w:val="24"/>
        </w:rPr>
        <w:t xml:space="preserve"> tým provedl sám na sobě. I když zlepšení mohou být zaváděna kdykoliv, retrospektiva sprintu přináší týmu metodickou a formalizovanou příležitost k zaměření se na kontrolu a adaptaci.</w:t>
      </w: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Pr="003A7EA0" w:rsidRDefault="00CE3F85" w:rsidP="003A7EA0">
      <w:pPr>
        <w:pStyle w:val="Nadpis1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E200" wp14:editId="2FD5F0D8">
                <wp:simplePos x="0" y="0"/>
                <wp:positionH relativeFrom="column">
                  <wp:posOffset>2910205</wp:posOffset>
                </wp:positionH>
                <wp:positionV relativeFrom="paragraph">
                  <wp:posOffset>5291456</wp:posOffset>
                </wp:positionV>
                <wp:extent cx="1123950" cy="285750"/>
                <wp:effectExtent l="0" t="0" r="19050" b="1905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DĚLAT VÍCE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7E200"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26" type="#_x0000_t202" style="position:absolute;left:0;text-align:left;margin-left:229.15pt;margin-top:416.65pt;width:88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" fillcolor="yellow" strokeweight=".5pt">
                <v:textbox>
                  <w:txbxContent>
                    <w:p w:rsidR="00D62D83" w:rsidRDefault="00D62D83" w:rsidP="00D62D83">
                      <w:r>
                        <w:t>CO DĚLAT VÍCE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63CE1" wp14:editId="1BFA8451">
                <wp:simplePos x="0" y="0"/>
                <wp:positionH relativeFrom="column">
                  <wp:posOffset>-728345</wp:posOffset>
                </wp:positionH>
                <wp:positionV relativeFrom="paragraph">
                  <wp:posOffset>3215005</wp:posOffset>
                </wp:positionV>
                <wp:extent cx="2124075" cy="2038350"/>
                <wp:effectExtent l="0" t="0" r="9525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proofErr w:type="gramStart"/>
                            <w:r>
                              <w:t>Řešit</w:t>
                            </w:r>
                            <w:proofErr w:type="gramEnd"/>
                            <w:r>
                              <w:t xml:space="preserve"> jak to mají ostatní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Hledat méně problémů a místo nich více řešení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3CE1" id="Textové pole 18" o:spid="_x0000_s1027" type="#_x0000_t202" style="position:absolute;left:0;text-align:left;margin-left:-57.35pt;margin-top:253.15pt;width:167.25pt;height:16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proofErr w:type="gramStart"/>
                      <w:r>
                        <w:t>Řešit</w:t>
                      </w:r>
                      <w:proofErr w:type="gramEnd"/>
                      <w:r>
                        <w:t xml:space="preserve"> jak to mají ostatní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Hledat méně problémů a místo nich více řešení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263CE1" wp14:editId="1BFA8451">
                <wp:simplePos x="0" y="0"/>
                <wp:positionH relativeFrom="column">
                  <wp:posOffset>662305</wp:posOffset>
                </wp:positionH>
                <wp:positionV relativeFrom="paragraph">
                  <wp:posOffset>5796280</wp:posOffset>
                </wp:positionV>
                <wp:extent cx="2124075" cy="2038350"/>
                <wp:effectExtent l="0" t="0" r="9525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Práci na poslední chvíli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Nedělat chyby – jejich oprava stojí mnoho času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3CE1" id="Textové pole 17" o:spid="_x0000_s1028" type="#_x0000_t202" style="position:absolute;left:0;text-align:left;margin-left:52.15pt;margin-top:456.4pt;width:167.25pt;height:160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Práci na poslední chvíli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Nedělat chyby – jejich oprava stojí mnoho času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5958205</wp:posOffset>
                </wp:positionV>
                <wp:extent cx="2124075" cy="2038350"/>
                <wp:effectExtent l="0" t="0" r="9525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Více komunikace</w:t>
                            </w:r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Častěji sledovat změny na </w:t>
                            </w:r>
                            <w:proofErr w:type="spellStart"/>
                            <w:r>
                              <w:t>GitHubu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SeeNowDo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6" o:spid="_x0000_s1029" type="#_x0000_t202" style="position:absolute;left:0;text-align:left;margin-left:229.15pt;margin-top:469.15pt;width:167.25pt;height:1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Více komunikace</w:t>
                      </w:r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Častěji sledovat změny na </w:t>
                      </w:r>
                      <w:proofErr w:type="spellStart"/>
                      <w:r>
                        <w:t>GitHubu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SeeNowDo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3224530</wp:posOffset>
                </wp:positionV>
                <wp:extent cx="2181225" cy="2171700"/>
                <wp:effectExtent l="0" t="0" r="9525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Popisky ke </w:t>
                            </w:r>
                            <w:proofErr w:type="spellStart"/>
                            <w:r>
                              <w:t>commitům</w:t>
                            </w:r>
                            <w:proofErr w:type="spellEnd"/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Osobní komunikace a schůze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5" o:spid="_x0000_s1030" type="#_x0000_t202" style="position:absolute;left:0;text-align:left;margin-left:343.9pt;margin-top:253.9pt;width:171.75pt;height:17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 xml:space="preserve">Popisky ke </w:t>
                      </w:r>
                      <w:proofErr w:type="spellStart"/>
                      <w:r>
                        <w:t>commitům</w:t>
                      </w:r>
                      <w:proofErr w:type="spellEnd"/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Osobní komunikace a schůze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1338580</wp:posOffset>
                </wp:positionV>
                <wp:extent cx="5048250" cy="8382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Designové řešení</w:t>
                            </w:r>
                          </w:p>
                          <w:p w:rsidR="00D62D83" w:rsidRDefault="00D62D83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Souvislé doplňování </w:t>
                            </w:r>
                            <w:proofErr w:type="spellStart"/>
                            <w:r>
                              <w:t>SeeNowDo</w:t>
                            </w:r>
                            <w:proofErr w:type="spellEnd"/>
                          </w:p>
                          <w:p w:rsidR="00CE3F85" w:rsidRDefault="00CE3F85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Naplánovat vše společně jako tým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3" o:spid="_x0000_s1031" type="#_x0000_t202" style="position:absolute;left:0;text-align:left;margin-left:22.9pt;margin-top:105.4pt;width:397.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" fillcolor="white [3201]" stroked="f" strokeweight=".5pt">
                <v:textbox>
                  <w:txbxContent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Designové řešení</w:t>
                      </w:r>
                    </w:p>
                    <w:p w:rsidR="00D62D83" w:rsidRDefault="00D62D83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Souvislé doplňování </w:t>
                      </w:r>
                      <w:proofErr w:type="spellStart"/>
                      <w:r>
                        <w:t>SeeNowDo</w:t>
                      </w:r>
                      <w:proofErr w:type="spellEnd"/>
                    </w:p>
                    <w:p w:rsidR="00CE3F85" w:rsidRDefault="00CE3F85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Naplánovat vše společně jako tým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6D0E1" wp14:editId="21282793">
                <wp:simplePos x="0" y="0"/>
                <wp:positionH relativeFrom="column">
                  <wp:posOffset>1510030</wp:posOffset>
                </wp:positionH>
                <wp:positionV relativeFrom="paragraph">
                  <wp:posOffset>5310505</wp:posOffset>
                </wp:positionV>
                <wp:extent cx="1171575" cy="257175"/>
                <wp:effectExtent l="0" t="0" r="28575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NEDĚLAT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D0E1" id="Textové pole 12" o:spid="_x0000_s1032" type="#_x0000_t202" style="position:absolute;left:0;text-align:left;margin-left:118.9pt;margin-top:418.15pt;width:92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" fillcolor="yellow" strokeweight=".5pt">
                <v:textbox>
                  <w:txbxContent>
                    <w:p w:rsidR="00D62D83" w:rsidRDefault="00D62D83" w:rsidP="00D62D83">
                      <w:r>
                        <w:t>CO NEDĚLAT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E200" wp14:editId="2FD5F0D8">
                <wp:simplePos x="0" y="0"/>
                <wp:positionH relativeFrom="column">
                  <wp:posOffset>5415280</wp:posOffset>
                </wp:positionH>
                <wp:positionV relativeFrom="paragraph">
                  <wp:posOffset>2281555</wp:posOffset>
                </wp:positionV>
                <wp:extent cx="1133475" cy="54292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V ČEM POKRAČOVAT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E200" id="Textové pole 10" o:spid="_x0000_s1033" type="#_x0000_t202" style="position:absolute;left:0;text-align:left;margin-left:426.4pt;margin-top:179.65pt;width:89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" fillcolor="yellow" strokeweight=".5pt">
                <v:textbox>
                  <w:txbxContent>
                    <w:p w:rsidR="00D62D83" w:rsidRDefault="00D62D83" w:rsidP="00D62D83">
                      <w:r>
                        <w:t>V ČEM POKRAČOVAT</w:t>
                      </w:r>
                    </w:p>
                  </w:txbxContent>
                </v:textbox>
              </v:shape>
            </w:pict>
          </mc:Fallback>
        </mc:AlternateContent>
      </w:r>
      <w:r w:rsidR="00D62D83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862330</wp:posOffset>
                </wp:positionV>
                <wp:extent cx="962025" cy="39052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>
                            <w:r>
                              <w:t>S ČÍM ZAČÍT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8" o:spid="_x0000_s1034" type="#_x0000_t202" style="position:absolute;left:0;text-align:left;margin-left:163.15pt;margin-top:67.9pt;width:75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" fillcolor="yellow" strokeweight=".5pt">
                <v:textbox>
                  <w:txbxContent>
                    <w:p w:rsidR="003A7EA0" w:rsidRDefault="003A7EA0">
                      <w:r>
                        <w:t>S ČÍM ZAČÍT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C5798" wp14:editId="09194ECB">
                <wp:simplePos x="0" y="0"/>
                <wp:positionH relativeFrom="column">
                  <wp:posOffset>-728344</wp:posOffset>
                </wp:positionH>
                <wp:positionV relativeFrom="paragraph">
                  <wp:posOffset>2510155</wp:posOffset>
                </wp:positionV>
                <wp:extent cx="1238250" cy="36195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 w:rsidP="003A7EA0">
                            <w:r>
                              <w:t>CO DĚLAT MÉŇĚ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5798" id="Textové pole 9" o:spid="_x0000_s1035" type="#_x0000_t202" style="position:absolute;left:0;text-align:left;margin-left:-57.35pt;margin-top:197.65pt;width:97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" fillcolor="yellow" strokeweight=".5pt">
                <v:textbox>
                  <w:txbxContent>
                    <w:p w:rsidR="003A7EA0" w:rsidRDefault="003A7EA0" w:rsidP="003A7EA0">
                      <w:r>
                        <w:t>CO DĚLAT MÉŇĚ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1252855</wp:posOffset>
                </wp:positionV>
                <wp:extent cx="3543300" cy="3086100"/>
                <wp:effectExtent l="0" t="0" r="19050" b="190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8F23E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pt,98.65pt" to="214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1129029</wp:posOffset>
                </wp:positionV>
                <wp:extent cx="3886200" cy="32099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354C" id="Přímá spojnic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88.9pt" to="520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4338955</wp:posOffset>
                </wp:positionV>
                <wp:extent cx="3886200" cy="2619375"/>
                <wp:effectExtent l="0" t="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5741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341.65pt" to="520.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4338955</wp:posOffset>
                </wp:positionV>
                <wp:extent cx="3714750" cy="292417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59E58" id="Přímá spojnice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6pt,341.65pt" to="214.9pt,5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4338954</wp:posOffset>
                </wp:positionV>
                <wp:extent cx="0" cy="4410075"/>
                <wp:effectExtent l="0" t="0" r="19050" b="28575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CE241" id="Přímá spojnice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341.65pt" to="214.9pt,6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A7EA0" w:rsidRPr="003A7EA0">
        <w:rPr>
          <w:rFonts w:ascii="Arial Black" w:hAnsi="Arial Black"/>
          <w:sz w:val="40"/>
        </w:rPr>
        <w:t>STARFISH</w:t>
      </w:r>
      <w:bookmarkStart w:id="0" w:name="_GoBack"/>
      <w:bookmarkEnd w:id="0"/>
      <w:r w:rsidR="003A7EA0" w:rsidRPr="003A7EA0">
        <w:rPr>
          <w:rFonts w:ascii="Arial Black" w:hAnsi="Arial Black"/>
          <w:sz w:val="40"/>
        </w:rPr>
        <w:t xml:space="preserve"> ANALÝZA</w:t>
      </w:r>
    </w:p>
    <w:sectPr w:rsidR="003A7EA0" w:rsidRPr="003A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25807"/>
    <w:multiLevelType w:val="hybridMultilevel"/>
    <w:tmpl w:val="1AB01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1372A"/>
    <w:multiLevelType w:val="hybridMultilevel"/>
    <w:tmpl w:val="2F786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40253"/>
    <w:multiLevelType w:val="hybridMultilevel"/>
    <w:tmpl w:val="A4922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219"/>
    <w:multiLevelType w:val="hybridMultilevel"/>
    <w:tmpl w:val="BA864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652E"/>
    <w:multiLevelType w:val="hybridMultilevel"/>
    <w:tmpl w:val="AEB87B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DC"/>
    <w:rsid w:val="003A7EA0"/>
    <w:rsid w:val="003E667E"/>
    <w:rsid w:val="00CE3F85"/>
    <w:rsid w:val="00D62D83"/>
    <w:rsid w:val="00DB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B4D0"/>
  <w15:chartTrackingRefBased/>
  <w15:docId w15:val="{34907C06-031E-45BF-AE59-41CA0E80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B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B4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B4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3A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Partl Ondrej (JhP/TEF33)</dc:creator>
  <cp:keywords/>
  <dc:description/>
  <cp:lastModifiedBy>Dosky</cp:lastModifiedBy>
  <cp:revision>2</cp:revision>
  <dcterms:created xsi:type="dcterms:W3CDTF">2017-11-09T06:31:00Z</dcterms:created>
  <dcterms:modified xsi:type="dcterms:W3CDTF">2017-11-10T20:00:00Z</dcterms:modified>
</cp:coreProperties>
</file>