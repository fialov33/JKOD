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/>
  <w:body>
    <w:p w:rsidR="008F7BE8" w:rsidRDefault="007240AC" w:rsidP="00B81896">
      <w:pPr>
        <w:pStyle w:val="z-Zatekformu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276860</wp:posOffset>
                </wp:positionV>
                <wp:extent cx="1371600" cy="457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Default="00043B4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82.25pt;margin-top:21.8pt;width:10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" fillcolor="white [3201]" strokecolor="black [3200]" strokeweight="1pt">
                <v:path arrowok="t"/>
                <v:textbox inset=",0">
                  <w:txbxContent>
                    <w:p w:rsidR="00043B46" w:rsidRDefault="00043B4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276860</wp:posOffset>
                </wp:positionV>
                <wp:extent cx="262890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Default="00043B4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</w:p>
                          <w:p w:rsidR="00043B46" w:rsidRPr="00CD5877" w:rsidRDefault="00043B46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J.KOD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258.75pt;margin-top:21.8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" fillcolor="white [3201]" strokecolor="black [3200]" strokeweight="1pt">
                <v:path arrowok="t"/>
                <v:textbox inset=",0">
                  <w:txbxContent>
                    <w:p w:rsidR="00043B46" w:rsidRDefault="00043B4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</w:p>
                    <w:p w:rsidR="00043B46" w:rsidRPr="00CD5877" w:rsidRDefault="00043B46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J.KOD</w:t>
                      </w:r>
                    </w:p>
                  </w:txbxContent>
                </v:textbox>
              </v:shape>
            </w:pict>
          </mc:Fallback>
        </mc:AlternateContent>
      </w:r>
      <w:r w:rsidR="00B81896">
        <w:tab/>
      </w:r>
      <w:r w:rsidR="00B81896">
        <w:tab/>
      </w:r>
      <w:r w:rsidR="00531E0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8160385</wp:posOffset>
                </wp:positionH>
                <wp:positionV relativeFrom="paragraph">
                  <wp:posOffset>-113665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Pr="008F7BE8" w:rsidRDefault="00043B46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642.55pt;margin-top:-8.95pt;width:89.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" filled="f" stroked="f">
                <v:path arrowok="t"/>
                <v:textbox>
                  <w:txbxContent>
                    <w:p w:rsidR="00043B46" w:rsidRPr="008F7BE8" w:rsidRDefault="00043B46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E0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Pr="008F7BE8" w:rsidRDefault="00043B46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643.9pt;margin-top:9pt;width:94.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" filled="f" stroked="f">
                <v:path arrowok="t"/>
                <v:textbox>
                  <w:txbxContent>
                    <w:p w:rsidR="00043B46" w:rsidRPr="008F7BE8" w:rsidRDefault="00043B46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:rsid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:rsidR="007240AC" w:rsidRPr="004E2A15" w:rsidRDefault="007240AC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</w:p>
    <w:p w:rsidR="008F7BE8" w:rsidRDefault="008F7BE8">
      <w:pPr>
        <w:pStyle w:val="z-Konecformule"/>
      </w:pPr>
      <w:r>
        <w:t>Bottom of Form</w:t>
      </w:r>
    </w:p>
    <w:p w:rsidR="004E2A15" w:rsidRPr="004E2A15" w:rsidRDefault="004E2A15">
      <w:pPr>
        <w:rPr>
          <w:rFonts w:ascii="Gill Sans MT" w:hAnsi="Gill Sans MT"/>
        </w:rPr>
      </w:pPr>
    </w:p>
    <w:tbl>
      <w:tblPr>
        <w:tblStyle w:val="Mkatabulky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:rsidR="00EF0889" w:rsidRDefault="008508D6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Dodavatelé software</w:t>
            </w:r>
          </w:p>
          <w:p w:rsidR="008508D6" w:rsidRDefault="008508D6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Dodavatelé technologií</w:t>
            </w:r>
          </w:p>
          <w:p w:rsidR="008508D6" w:rsidRPr="00EF0889" w:rsidRDefault="008508D6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bookmarkStart w:id="0" w:name="_GoBack"/>
            <w:bookmarkEnd w:id="0"/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Návrh aplikace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Programování aplikace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Testování aplikace 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Testování aplikace se zákazníkem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Správa aplikace</w:t>
            </w:r>
          </w:p>
          <w:p w:rsidR="00043B46" w:rsidRPr="006027FA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Možnost vytváření, sdílení, přidávání článků moderní cestou.</w:t>
            </w:r>
          </w:p>
          <w:p w:rsidR="00B81896" w:rsidRPr="006027F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Usnadnění práce při distribuci školního časopisu. </w:t>
            </w: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:rsidR="00B81896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Školní web</w:t>
            </w:r>
          </w:p>
          <w:p w:rsidR="00531E0A" w:rsidRPr="006027F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</w:tc>
        <w:tc>
          <w:tcPr>
            <w:tcW w:w="2924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Studenti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Rodiče student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Učitelé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Vysoké školy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Společnosti</w:t>
            </w:r>
          </w:p>
          <w:p w:rsidR="00531E0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  <w:p w:rsidR="00531E0A" w:rsidRPr="006027F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</w:tc>
      </w:tr>
      <w:tr w:rsidR="004E2A15" w:rsidRPr="004E2A15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:rsidR="00EF0889" w:rsidRDefault="00043B46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Scrum master</w:t>
            </w:r>
          </w:p>
          <w:p w:rsidR="00043B46" w:rsidRDefault="00043B46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Vývojáři</w:t>
            </w:r>
          </w:p>
          <w:p w:rsidR="00043B46" w:rsidRPr="006027FA" w:rsidRDefault="00043B46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Project owner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:rsidR="00B81896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Web</w:t>
            </w:r>
          </w:p>
          <w:p w:rsidR="00531E0A" w:rsidRPr="006027F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Aplikace</w:t>
            </w:r>
          </w:p>
        </w:tc>
        <w:tc>
          <w:tcPr>
            <w:tcW w:w="2924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:rsidR="00B81896" w:rsidRDefault="00043B46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Návrh/design</w:t>
            </w:r>
          </w:p>
          <w:p w:rsidR="00043B46" w:rsidRDefault="00043B46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Testování se zákazníkem</w:t>
            </w:r>
          </w:p>
          <w:p w:rsidR="00043B46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Vývojáři</w:t>
            </w:r>
          </w:p>
          <w:p w:rsidR="00531E0A" w:rsidRPr="008F7BE8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:rsidR="00B81896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Platba za aplikaci</w:t>
            </w:r>
          </w:p>
          <w:p w:rsidR="00531E0A" w:rsidRPr="006027F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Platba za správu</w:t>
            </w:r>
          </w:p>
        </w:tc>
      </w:tr>
    </w:tbl>
    <w:p w:rsidR="00FB375D" w:rsidRDefault="00FB375D" w:rsidP="00FB375D">
      <w:pPr>
        <w:pStyle w:val="z-Zatekformu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B46" w:rsidRDefault="00043B46" w:rsidP="006027FA">
      <w:r>
        <w:separator/>
      </w:r>
    </w:p>
  </w:endnote>
  <w:endnote w:type="continuationSeparator" w:id="0">
    <w:p w:rsidR="00043B46" w:rsidRDefault="00043B46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0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B46" w:rsidRDefault="008508D6">
    <w:pPr>
      <w:pStyle w:val="Zpat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043B46">
          <w:t>[Type text]</w:t>
        </w:r>
      </w:sdtContent>
    </w:sdt>
    <w:r w:rsidR="00043B46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043B46">
          <w:t>[Type text]</w:t>
        </w:r>
      </w:sdtContent>
    </w:sdt>
    <w:r w:rsidR="00043B46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043B46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B46" w:rsidRDefault="00043B46" w:rsidP="006027FA">
      <w:r>
        <w:separator/>
      </w:r>
    </w:p>
  </w:footnote>
  <w:footnote w:type="continuationSeparator" w:id="0">
    <w:p w:rsidR="00043B46" w:rsidRDefault="00043B46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0377DF"/>
    <w:rsid w:val="00043B46"/>
    <w:rsid w:val="00144A9B"/>
    <w:rsid w:val="00155721"/>
    <w:rsid w:val="00192B8D"/>
    <w:rsid w:val="001B4A33"/>
    <w:rsid w:val="003B70D3"/>
    <w:rsid w:val="0042449D"/>
    <w:rsid w:val="00486C4B"/>
    <w:rsid w:val="004E2A15"/>
    <w:rsid w:val="00531E0A"/>
    <w:rsid w:val="006027FA"/>
    <w:rsid w:val="00694FD0"/>
    <w:rsid w:val="007240AC"/>
    <w:rsid w:val="008508D6"/>
    <w:rsid w:val="00895ADF"/>
    <w:rsid w:val="008F7BE8"/>
    <w:rsid w:val="00911AE6"/>
    <w:rsid w:val="0095035C"/>
    <w:rsid w:val="009A3119"/>
    <w:rsid w:val="00B81896"/>
    <w:rsid w:val="00C64694"/>
    <w:rsid w:val="00CD5877"/>
    <w:rsid w:val="00CF4526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  <o:colormenu v:ext="edit" fillcolor="#e6e6e6"/>
    </o:shapedefaults>
    <o:shapelayout v:ext="edit">
      <o:idmap v:ext="edit" data="1"/>
    </o:shapelayout>
  </w:shapeDefaults>
  <w:decimalSymbol w:val=","/>
  <w:listSeparator w:val=";"/>
  <w14:docId w14:val="3B911508"/>
  <w15:docId w15:val="{217CD49B-EF71-41B3-B2D5-C0F07656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Mkatabulky">
    <w:name w:val="Table Grid"/>
    <w:basedOn w:val="Normlntabulka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Odstavecseseznamem">
    <w:name w:val="List Paragraph"/>
    <w:basedOn w:val="Normln"/>
    <w:uiPriority w:val="34"/>
    <w:qFormat/>
    <w:rsid w:val="006027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027FA"/>
  </w:style>
  <w:style w:type="paragraph" w:styleId="Zpat">
    <w:name w:val="footer"/>
    <w:basedOn w:val="Normln"/>
    <w:link w:val="Zpat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6027FA"/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0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67466"/>
    <w:rsid w:val="003D5FFA"/>
    <w:rsid w:val="00544460"/>
    <w:rsid w:val="00830679"/>
    <w:rsid w:val="00B931BB"/>
    <w:rsid w:val="00C322CB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3067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0E34B6-5FC0-4E20-A1B6-E6FA96CC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716A110D</Template>
  <TotalTime>1</TotalTime>
  <Pages>1</Pages>
  <Words>100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California - Berkeley</Company>
  <LinksUpToDate>false</LinksUpToDate>
  <CharactersWithSpaces>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Kateřina Fialová</cp:lastModifiedBy>
  <cp:revision>2</cp:revision>
  <dcterms:created xsi:type="dcterms:W3CDTF">2017-10-02T12:53:00Z</dcterms:created>
  <dcterms:modified xsi:type="dcterms:W3CDTF">2017-10-02T12:53:00Z</dcterms:modified>
</cp:coreProperties>
</file>